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B411" w14:textId="77777777" w:rsidR="0069116A" w:rsidRDefault="0069116A" w:rsidP="00494DC8"/>
    <w:p w14:paraId="1B7A9365" w14:textId="77777777" w:rsidR="0069116A" w:rsidRDefault="0069116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3118"/>
        <w:gridCol w:w="2410"/>
        <w:gridCol w:w="1276"/>
        <w:gridCol w:w="3317"/>
      </w:tblGrid>
      <w:tr w:rsidR="00AF7BE9" w14:paraId="56DAA21B" w14:textId="77777777" w:rsidTr="215C425E">
        <w:tc>
          <w:tcPr>
            <w:tcW w:w="13944" w:type="dxa"/>
            <w:gridSpan w:val="6"/>
          </w:tcPr>
          <w:p w14:paraId="48754B68" w14:textId="7A6A12E8" w:rsidR="00AF7BE9" w:rsidRPr="00AF7BE9" w:rsidRDefault="000C1D0C" w:rsidP="000C1D0C">
            <w:pPr>
              <w:jc w:val="center"/>
              <w:rPr>
                <w:b/>
                <w:bCs/>
              </w:rPr>
            </w:pPr>
            <w:r w:rsidRPr="000C1D0C">
              <w:rPr>
                <w:b/>
                <w:bCs/>
                <w:sz w:val="36"/>
                <w:szCs w:val="36"/>
              </w:rPr>
              <w:t>Sample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0C1D0C" w14:paraId="43E7C721" w14:textId="77777777" w:rsidTr="00102477">
        <w:tc>
          <w:tcPr>
            <w:tcW w:w="13944" w:type="dxa"/>
            <w:gridSpan w:val="6"/>
          </w:tcPr>
          <w:p w14:paraId="206040AB" w14:textId="77777777" w:rsidR="000C1D0C" w:rsidRPr="00394F0D" w:rsidRDefault="000C1D0C" w:rsidP="00373B9D">
            <w:pPr>
              <w:rPr>
                <w:highlight w:val="yellow"/>
              </w:rPr>
            </w:pPr>
          </w:p>
          <w:p w14:paraId="193290C0" w14:textId="279D9F36" w:rsidR="000C1D0C" w:rsidRPr="004661C7" w:rsidRDefault="000C1D0C">
            <w:pPr>
              <w:rPr>
                <w:bCs/>
              </w:rPr>
            </w:pPr>
            <w:r w:rsidRPr="00A12CEE">
              <w:rPr>
                <w:highlight w:val="yellow"/>
              </w:rPr>
              <w:t xml:space="preserve">              </w:t>
            </w:r>
          </w:p>
        </w:tc>
      </w:tr>
      <w:tr w:rsidR="00AF7BE9" w14:paraId="4D2E5EB8" w14:textId="77777777" w:rsidTr="215C425E">
        <w:tc>
          <w:tcPr>
            <w:tcW w:w="3823" w:type="dxa"/>
            <w:gridSpan w:val="2"/>
          </w:tcPr>
          <w:p w14:paraId="2DCF0B5D" w14:textId="49365BE7" w:rsidR="00AF7BE9" w:rsidRDefault="00AF7BE9"/>
        </w:tc>
        <w:tc>
          <w:tcPr>
            <w:tcW w:w="5528" w:type="dxa"/>
            <w:gridSpan w:val="2"/>
          </w:tcPr>
          <w:p w14:paraId="7AF3C879" w14:textId="0B79581F" w:rsidR="00AF7BE9" w:rsidRPr="00AF0B24" w:rsidRDefault="00AF7BE9" w:rsidP="004A07CA"/>
        </w:tc>
        <w:tc>
          <w:tcPr>
            <w:tcW w:w="4593" w:type="dxa"/>
            <w:gridSpan w:val="2"/>
          </w:tcPr>
          <w:p w14:paraId="755EB40D" w14:textId="77777777" w:rsidR="00AF7BE9" w:rsidRDefault="00AF7BE9"/>
        </w:tc>
      </w:tr>
      <w:tr w:rsidR="00AF7BE9" w14:paraId="3A07CAFD" w14:textId="77777777" w:rsidTr="215C425E">
        <w:tc>
          <w:tcPr>
            <w:tcW w:w="13944" w:type="dxa"/>
            <w:gridSpan w:val="6"/>
          </w:tcPr>
          <w:p w14:paraId="66C54C2A" w14:textId="77777777" w:rsidR="00AF7BE9" w:rsidRDefault="00AF7BE9" w:rsidP="000C1D0C"/>
        </w:tc>
      </w:tr>
      <w:tr w:rsidR="00AF7BE9" w14:paraId="0E23E3DB" w14:textId="77777777" w:rsidTr="215C425E">
        <w:tc>
          <w:tcPr>
            <w:tcW w:w="13944" w:type="dxa"/>
            <w:gridSpan w:val="6"/>
          </w:tcPr>
          <w:p w14:paraId="0A703813" w14:textId="77777777" w:rsidR="00AF7BE9" w:rsidRDefault="00AF7BE9" w:rsidP="000C1D0C"/>
        </w:tc>
      </w:tr>
      <w:tr w:rsidR="00AF7BE9" w14:paraId="426E1DE7" w14:textId="77777777" w:rsidTr="215C425E">
        <w:tc>
          <w:tcPr>
            <w:tcW w:w="704" w:type="dxa"/>
          </w:tcPr>
          <w:p w14:paraId="11E90FD2" w14:textId="71EEC573" w:rsidR="00AF7BE9" w:rsidRDefault="00AF7BE9"/>
        </w:tc>
        <w:tc>
          <w:tcPr>
            <w:tcW w:w="3119" w:type="dxa"/>
          </w:tcPr>
          <w:p w14:paraId="351094CD" w14:textId="24FF51B8" w:rsidR="00AF7BE9" w:rsidRDefault="00AF7BE9" w:rsidP="00AF7BE9"/>
        </w:tc>
        <w:tc>
          <w:tcPr>
            <w:tcW w:w="3118" w:type="dxa"/>
          </w:tcPr>
          <w:p w14:paraId="58294813" w14:textId="08EA710A" w:rsidR="00AF7BE9" w:rsidRDefault="00AF7BE9"/>
        </w:tc>
        <w:tc>
          <w:tcPr>
            <w:tcW w:w="2410" w:type="dxa"/>
          </w:tcPr>
          <w:p w14:paraId="42BEE54E" w14:textId="45708110" w:rsidR="00AF7BE9" w:rsidRDefault="00AF7BE9"/>
        </w:tc>
        <w:tc>
          <w:tcPr>
            <w:tcW w:w="1276" w:type="dxa"/>
          </w:tcPr>
          <w:p w14:paraId="306FCA76" w14:textId="08141BFB" w:rsidR="00AF7BE9" w:rsidRDefault="00AF7BE9"/>
        </w:tc>
        <w:tc>
          <w:tcPr>
            <w:tcW w:w="3317" w:type="dxa"/>
          </w:tcPr>
          <w:p w14:paraId="4BB6E4A3" w14:textId="06822582" w:rsidR="00AF7BE9" w:rsidRDefault="00AF7BE9"/>
        </w:tc>
      </w:tr>
      <w:tr w:rsidR="000C1D0C" w:rsidRPr="00592604" w14:paraId="025855FF" w14:textId="77777777" w:rsidTr="001E490A">
        <w:tc>
          <w:tcPr>
            <w:tcW w:w="13944" w:type="dxa"/>
            <w:gridSpan w:val="6"/>
          </w:tcPr>
          <w:p w14:paraId="3B89104C" w14:textId="77777777" w:rsidR="000C1D0C" w:rsidRDefault="000C1D0C" w:rsidP="00A330B6"/>
          <w:p w14:paraId="14430A01" w14:textId="77777777" w:rsidR="000C1D0C" w:rsidRDefault="000C1D0C" w:rsidP="00A01372">
            <w:pPr>
              <w:rPr>
                <w:lang w:eastAsia="ko-KR"/>
              </w:rPr>
            </w:pPr>
          </w:p>
          <w:p w14:paraId="450A69C9" w14:textId="77777777" w:rsidR="000C1D0C" w:rsidRPr="00007C94" w:rsidRDefault="000C1D0C" w:rsidP="00274EBC">
            <w:pPr>
              <w:rPr>
                <w:lang w:eastAsia="ko-KR"/>
              </w:rPr>
            </w:pPr>
          </w:p>
          <w:p w14:paraId="3EB12BD8" w14:textId="77777777" w:rsidR="000C1D0C" w:rsidRDefault="000C1D0C" w:rsidP="00274EBC">
            <w:pPr>
              <w:rPr>
                <w:lang w:eastAsia="ko-KR"/>
              </w:rPr>
            </w:pPr>
          </w:p>
          <w:p w14:paraId="2DEBDDD4" w14:textId="77777777" w:rsidR="000C1D0C" w:rsidRDefault="000C1D0C" w:rsidP="00274EBC">
            <w:pPr>
              <w:rPr>
                <w:lang w:eastAsia="ko-KR"/>
              </w:rPr>
            </w:pPr>
          </w:p>
          <w:p w14:paraId="4CA9D81F" w14:textId="77777777" w:rsidR="000C1D0C" w:rsidRDefault="000C1D0C" w:rsidP="00274EBC">
            <w:pPr>
              <w:rPr>
                <w:lang w:eastAsia="ko-KR"/>
              </w:rPr>
            </w:pPr>
          </w:p>
          <w:p w14:paraId="2AD4E964" w14:textId="77777777" w:rsidR="000C1D0C" w:rsidRDefault="000C1D0C" w:rsidP="00274EBC">
            <w:pPr>
              <w:rPr>
                <w:lang w:eastAsia="ko-KR"/>
              </w:rPr>
            </w:pPr>
          </w:p>
          <w:p w14:paraId="3A985DEE" w14:textId="49E59DFB" w:rsidR="000C1D0C" w:rsidRPr="00AF0B24" w:rsidRDefault="000C1D0C" w:rsidP="5942405C"/>
        </w:tc>
      </w:tr>
    </w:tbl>
    <w:p w14:paraId="039612A7" w14:textId="2760FBCD" w:rsidR="00494DC8" w:rsidRDefault="00494DC8" w:rsidP="00494DC8">
      <w:pPr>
        <w:jc w:val="center"/>
      </w:pPr>
    </w:p>
    <w:p w14:paraId="2F5654A1" w14:textId="77777777" w:rsidR="00CF7A1E" w:rsidRDefault="00CF7A1E">
      <w:pPr>
        <w:jc w:val="center"/>
      </w:pPr>
    </w:p>
    <w:p w14:paraId="1DF974AA" w14:textId="77777777" w:rsidR="000A6336" w:rsidRDefault="000A6336">
      <w:pPr>
        <w:jc w:val="center"/>
      </w:pPr>
    </w:p>
    <w:p w14:paraId="4CA93D34" w14:textId="4EA89D58" w:rsidR="00121D5F" w:rsidRDefault="00121D5F">
      <w:pPr>
        <w:jc w:val="center"/>
      </w:pPr>
    </w:p>
    <w:sectPr w:rsidR="00121D5F" w:rsidSect="001A4317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6679" w14:textId="77777777" w:rsidR="00CF5A34" w:rsidRDefault="00CF5A34" w:rsidP="001A4317">
      <w:pPr>
        <w:spacing w:after="0" w:line="240" w:lineRule="auto"/>
      </w:pPr>
      <w:r>
        <w:separator/>
      </w:r>
    </w:p>
  </w:endnote>
  <w:endnote w:type="continuationSeparator" w:id="0">
    <w:p w14:paraId="58A2E2C6" w14:textId="77777777" w:rsidR="00CF5A34" w:rsidRDefault="00CF5A34" w:rsidP="001A4317">
      <w:pPr>
        <w:spacing w:after="0" w:line="240" w:lineRule="auto"/>
      </w:pPr>
      <w:r>
        <w:continuationSeparator/>
      </w:r>
    </w:p>
  </w:endnote>
  <w:endnote w:type="continuationNotice" w:id="1">
    <w:p w14:paraId="436DD3D4" w14:textId="77777777" w:rsidR="00CF5A34" w:rsidRDefault="00CF5A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3508" w14:textId="4F61A246" w:rsidR="007C7260" w:rsidRDefault="007C7260" w:rsidP="00AF7BE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F2B3" w14:textId="77777777" w:rsidR="00CF5A34" w:rsidRDefault="00CF5A34" w:rsidP="001A4317">
      <w:pPr>
        <w:spacing w:after="0" w:line="240" w:lineRule="auto"/>
      </w:pPr>
      <w:r>
        <w:separator/>
      </w:r>
    </w:p>
  </w:footnote>
  <w:footnote w:type="continuationSeparator" w:id="0">
    <w:p w14:paraId="1B3BD698" w14:textId="77777777" w:rsidR="00CF5A34" w:rsidRDefault="00CF5A34" w:rsidP="001A4317">
      <w:pPr>
        <w:spacing w:after="0" w:line="240" w:lineRule="auto"/>
      </w:pPr>
      <w:r>
        <w:continuationSeparator/>
      </w:r>
    </w:p>
  </w:footnote>
  <w:footnote w:type="continuationNotice" w:id="1">
    <w:p w14:paraId="76BD9833" w14:textId="77777777" w:rsidR="00CF5A34" w:rsidRDefault="00CF5A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8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22034"/>
    <w:multiLevelType w:val="hybridMultilevel"/>
    <w:tmpl w:val="62526FF6"/>
    <w:lvl w:ilvl="0" w:tplc="4B683262">
      <w:start w:val="3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F0038F"/>
    <w:multiLevelType w:val="hybridMultilevel"/>
    <w:tmpl w:val="4CC22326"/>
    <w:lvl w:ilvl="0" w:tplc="AACA8834">
      <w:start w:val="2"/>
      <w:numFmt w:val="upperLetter"/>
      <w:lvlText w:val="%1."/>
      <w:lvlJc w:val="left"/>
      <w:pPr>
        <w:ind w:left="720" w:hanging="360"/>
      </w:pPr>
    </w:lvl>
    <w:lvl w:ilvl="1" w:tplc="B156D4E6">
      <w:start w:val="1"/>
      <w:numFmt w:val="lowerLetter"/>
      <w:lvlText w:val="%2."/>
      <w:lvlJc w:val="left"/>
      <w:pPr>
        <w:ind w:left="1440" w:hanging="360"/>
      </w:pPr>
    </w:lvl>
    <w:lvl w:ilvl="2" w:tplc="1DC43130">
      <w:start w:val="1"/>
      <w:numFmt w:val="lowerRoman"/>
      <w:lvlText w:val="%3."/>
      <w:lvlJc w:val="right"/>
      <w:pPr>
        <w:ind w:left="2160" w:hanging="180"/>
      </w:pPr>
    </w:lvl>
    <w:lvl w:ilvl="3" w:tplc="63B48240">
      <w:start w:val="1"/>
      <w:numFmt w:val="decimal"/>
      <w:lvlText w:val="%4."/>
      <w:lvlJc w:val="left"/>
      <w:pPr>
        <w:ind w:left="2880" w:hanging="360"/>
      </w:pPr>
    </w:lvl>
    <w:lvl w:ilvl="4" w:tplc="648E1112">
      <w:start w:val="1"/>
      <w:numFmt w:val="lowerLetter"/>
      <w:lvlText w:val="%5."/>
      <w:lvlJc w:val="left"/>
      <w:pPr>
        <w:ind w:left="3600" w:hanging="360"/>
      </w:pPr>
    </w:lvl>
    <w:lvl w:ilvl="5" w:tplc="2DA46B66">
      <w:start w:val="1"/>
      <w:numFmt w:val="lowerRoman"/>
      <w:lvlText w:val="%6."/>
      <w:lvlJc w:val="right"/>
      <w:pPr>
        <w:ind w:left="4320" w:hanging="180"/>
      </w:pPr>
    </w:lvl>
    <w:lvl w:ilvl="6" w:tplc="9556A834">
      <w:start w:val="1"/>
      <w:numFmt w:val="decimal"/>
      <w:lvlText w:val="%7."/>
      <w:lvlJc w:val="left"/>
      <w:pPr>
        <w:ind w:left="5040" w:hanging="360"/>
      </w:pPr>
    </w:lvl>
    <w:lvl w:ilvl="7" w:tplc="64046FD0">
      <w:start w:val="1"/>
      <w:numFmt w:val="lowerLetter"/>
      <w:lvlText w:val="%8."/>
      <w:lvlJc w:val="left"/>
      <w:pPr>
        <w:ind w:left="5760" w:hanging="360"/>
      </w:pPr>
    </w:lvl>
    <w:lvl w:ilvl="8" w:tplc="F40403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79F2"/>
    <w:multiLevelType w:val="multilevel"/>
    <w:tmpl w:val="574A36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A702B56"/>
    <w:multiLevelType w:val="hybridMultilevel"/>
    <w:tmpl w:val="00D8C27C"/>
    <w:lvl w:ilvl="0" w:tplc="A43ADC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D2C025D"/>
    <w:multiLevelType w:val="hybridMultilevel"/>
    <w:tmpl w:val="5400EF90"/>
    <w:lvl w:ilvl="0" w:tplc="0809000F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46D7C"/>
    <w:multiLevelType w:val="hybridMultilevel"/>
    <w:tmpl w:val="2F5E9C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D56C8"/>
    <w:multiLevelType w:val="hybridMultilevel"/>
    <w:tmpl w:val="2C2E3A0E"/>
    <w:lvl w:ilvl="0" w:tplc="A18CF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F904B1E"/>
    <w:multiLevelType w:val="hybridMultilevel"/>
    <w:tmpl w:val="1A8E0348"/>
    <w:lvl w:ilvl="0" w:tplc="39CEF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783572"/>
    <w:multiLevelType w:val="hybridMultilevel"/>
    <w:tmpl w:val="19F08B30"/>
    <w:lvl w:ilvl="0" w:tplc="B412AEA6">
      <w:start w:val="1"/>
      <w:numFmt w:val="lowerRoman"/>
      <w:lvlText w:val="%1."/>
      <w:lvlJc w:val="righ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64922F7"/>
    <w:multiLevelType w:val="hybridMultilevel"/>
    <w:tmpl w:val="C0400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6C07"/>
    <w:multiLevelType w:val="hybridMultilevel"/>
    <w:tmpl w:val="C8F4D0D2"/>
    <w:lvl w:ilvl="0" w:tplc="22125D1E">
      <w:start w:val="150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1F8B5C92"/>
    <w:multiLevelType w:val="hybridMultilevel"/>
    <w:tmpl w:val="DC949924"/>
    <w:lvl w:ilvl="0" w:tplc="5C3AA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8A043B5"/>
    <w:multiLevelType w:val="hybridMultilevel"/>
    <w:tmpl w:val="769EEC5E"/>
    <w:lvl w:ilvl="0" w:tplc="8D601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005A01"/>
    <w:multiLevelType w:val="hybridMultilevel"/>
    <w:tmpl w:val="F4F87290"/>
    <w:lvl w:ilvl="0" w:tplc="8788F7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37279"/>
    <w:multiLevelType w:val="hybridMultilevel"/>
    <w:tmpl w:val="CF241DB2"/>
    <w:lvl w:ilvl="0" w:tplc="B412AEA6">
      <w:start w:val="1"/>
      <w:numFmt w:val="lowerRoman"/>
      <w:lvlText w:val="%1."/>
      <w:lvlJc w:val="righ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43B6F20"/>
    <w:multiLevelType w:val="hybridMultilevel"/>
    <w:tmpl w:val="E50EF174"/>
    <w:lvl w:ilvl="0" w:tplc="9C805980">
      <w:start w:val="1"/>
      <w:numFmt w:val="upperRoman"/>
      <w:lvlText w:val="%1."/>
      <w:lvlJc w:val="right"/>
      <w:pPr>
        <w:ind w:left="720" w:hanging="360"/>
      </w:pPr>
    </w:lvl>
    <w:lvl w:ilvl="1" w:tplc="EBD29166">
      <w:start w:val="1"/>
      <w:numFmt w:val="lowerLetter"/>
      <w:lvlText w:val="%2."/>
      <w:lvlJc w:val="left"/>
      <w:pPr>
        <w:ind w:left="1440" w:hanging="360"/>
      </w:pPr>
    </w:lvl>
    <w:lvl w:ilvl="2" w:tplc="7E446FCA">
      <w:start w:val="1"/>
      <w:numFmt w:val="lowerRoman"/>
      <w:lvlText w:val="%3."/>
      <w:lvlJc w:val="right"/>
      <w:pPr>
        <w:ind w:left="2160" w:hanging="180"/>
      </w:pPr>
    </w:lvl>
    <w:lvl w:ilvl="3" w:tplc="FFFAAB42">
      <w:start w:val="1"/>
      <w:numFmt w:val="decimal"/>
      <w:lvlText w:val="%4."/>
      <w:lvlJc w:val="left"/>
      <w:pPr>
        <w:ind w:left="2880" w:hanging="360"/>
      </w:pPr>
    </w:lvl>
    <w:lvl w:ilvl="4" w:tplc="7C6CA04C">
      <w:start w:val="1"/>
      <w:numFmt w:val="lowerLetter"/>
      <w:lvlText w:val="%5."/>
      <w:lvlJc w:val="left"/>
      <w:pPr>
        <w:ind w:left="3600" w:hanging="360"/>
      </w:pPr>
    </w:lvl>
    <w:lvl w:ilvl="5" w:tplc="2B000D38">
      <w:start w:val="1"/>
      <w:numFmt w:val="lowerRoman"/>
      <w:lvlText w:val="%6."/>
      <w:lvlJc w:val="right"/>
      <w:pPr>
        <w:ind w:left="4320" w:hanging="180"/>
      </w:pPr>
    </w:lvl>
    <w:lvl w:ilvl="6" w:tplc="75608564">
      <w:start w:val="1"/>
      <w:numFmt w:val="decimal"/>
      <w:lvlText w:val="%7."/>
      <w:lvlJc w:val="left"/>
      <w:pPr>
        <w:ind w:left="5040" w:hanging="360"/>
      </w:pPr>
    </w:lvl>
    <w:lvl w:ilvl="7" w:tplc="B90A29D0">
      <w:start w:val="1"/>
      <w:numFmt w:val="lowerLetter"/>
      <w:lvlText w:val="%8."/>
      <w:lvlJc w:val="left"/>
      <w:pPr>
        <w:ind w:left="5760" w:hanging="360"/>
      </w:pPr>
    </w:lvl>
    <w:lvl w:ilvl="8" w:tplc="799A715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D4AB2"/>
    <w:multiLevelType w:val="hybridMultilevel"/>
    <w:tmpl w:val="118ED55E"/>
    <w:lvl w:ilvl="0" w:tplc="E7EA9E08">
      <w:start w:val="150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6DC63D2"/>
    <w:multiLevelType w:val="hybridMultilevel"/>
    <w:tmpl w:val="BE926C84"/>
    <w:lvl w:ilvl="0" w:tplc="F4EA54C6">
      <w:start w:val="150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79B0280"/>
    <w:multiLevelType w:val="hybridMultilevel"/>
    <w:tmpl w:val="876A6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176F02"/>
    <w:multiLevelType w:val="hybridMultilevel"/>
    <w:tmpl w:val="B2167CB8"/>
    <w:lvl w:ilvl="0" w:tplc="5BDA2DD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6811E0"/>
    <w:multiLevelType w:val="hybridMultilevel"/>
    <w:tmpl w:val="D76E4F4A"/>
    <w:lvl w:ilvl="0" w:tplc="0809000F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A53A1B"/>
    <w:multiLevelType w:val="hybridMultilevel"/>
    <w:tmpl w:val="FDA43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62E99E">
      <w:start w:val="1"/>
      <w:numFmt w:val="lowerLetter"/>
      <w:lvlText w:val="%2."/>
      <w:lvlJc w:val="left"/>
      <w:pPr>
        <w:ind w:left="567" w:hanging="22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094745"/>
    <w:multiLevelType w:val="hybridMultilevel"/>
    <w:tmpl w:val="E1D430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812F93"/>
    <w:multiLevelType w:val="hybridMultilevel"/>
    <w:tmpl w:val="AFEED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651959"/>
    <w:multiLevelType w:val="hybridMultilevel"/>
    <w:tmpl w:val="438EFAC8"/>
    <w:lvl w:ilvl="0" w:tplc="B6B6F218">
      <w:start w:val="1509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24E60D9"/>
    <w:multiLevelType w:val="hybridMultilevel"/>
    <w:tmpl w:val="86005428"/>
    <w:lvl w:ilvl="0" w:tplc="4FAAA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4971750"/>
    <w:multiLevelType w:val="hybridMultilevel"/>
    <w:tmpl w:val="3E1AE824"/>
    <w:lvl w:ilvl="0" w:tplc="4554389E">
      <w:start w:val="1"/>
      <w:numFmt w:val="upperLetter"/>
      <w:lvlText w:val="%1."/>
      <w:lvlJc w:val="left"/>
      <w:pPr>
        <w:ind w:left="720" w:hanging="360"/>
      </w:pPr>
    </w:lvl>
    <w:lvl w:ilvl="1" w:tplc="7F8815B8">
      <w:start w:val="1"/>
      <w:numFmt w:val="lowerLetter"/>
      <w:lvlText w:val="%2."/>
      <w:lvlJc w:val="left"/>
      <w:pPr>
        <w:ind w:left="1440" w:hanging="360"/>
      </w:pPr>
    </w:lvl>
    <w:lvl w:ilvl="2" w:tplc="A1142F34">
      <w:start w:val="1"/>
      <w:numFmt w:val="lowerRoman"/>
      <w:lvlText w:val="%3."/>
      <w:lvlJc w:val="right"/>
      <w:pPr>
        <w:ind w:left="2160" w:hanging="180"/>
      </w:pPr>
    </w:lvl>
    <w:lvl w:ilvl="3" w:tplc="2D5C745E">
      <w:start w:val="1"/>
      <w:numFmt w:val="decimal"/>
      <w:lvlText w:val="%4."/>
      <w:lvlJc w:val="left"/>
      <w:pPr>
        <w:ind w:left="2880" w:hanging="360"/>
      </w:pPr>
    </w:lvl>
    <w:lvl w:ilvl="4" w:tplc="D4545048">
      <w:start w:val="1"/>
      <w:numFmt w:val="lowerLetter"/>
      <w:lvlText w:val="%5."/>
      <w:lvlJc w:val="left"/>
      <w:pPr>
        <w:ind w:left="3600" w:hanging="360"/>
      </w:pPr>
    </w:lvl>
    <w:lvl w:ilvl="5" w:tplc="65DE6142">
      <w:start w:val="1"/>
      <w:numFmt w:val="lowerRoman"/>
      <w:lvlText w:val="%6."/>
      <w:lvlJc w:val="right"/>
      <w:pPr>
        <w:ind w:left="4320" w:hanging="180"/>
      </w:pPr>
    </w:lvl>
    <w:lvl w:ilvl="6" w:tplc="A9BAFA24">
      <w:start w:val="1"/>
      <w:numFmt w:val="decimal"/>
      <w:lvlText w:val="%7."/>
      <w:lvlJc w:val="left"/>
      <w:pPr>
        <w:ind w:left="5040" w:hanging="360"/>
      </w:pPr>
    </w:lvl>
    <w:lvl w:ilvl="7" w:tplc="D22098A0">
      <w:start w:val="1"/>
      <w:numFmt w:val="lowerLetter"/>
      <w:lvlText w:val="%8."/>
      <w:lvlJc w:val="left"/>
      <w:pPr>
        <w:ind w:left="5760" w:hanging="360"/>
      </w:pPr>
    </w:lvl>
    <w:lvl w:ilvl="8" w:tplc="AF0872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E06AC7"/>
    <w:multiLevelType w:val="hybridMultilevel"/>
    <w:tmpl w:val="9D483DAC"/>
    <w:lvl w:ilvl="0" w:tplc="22208E96">
      <w:start w:val="150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49087C05"/>
    <w:multiLevelType w:val="hybridMultilevel"/>
    <w:tmpl w:val="2BEEC8E8"/>
    <w:lvl w:ilvl="0" w:tplc="CB5E9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530F7"/>
    <w:multiLevelType w:val="hybridMultilevel"/>
    <w:tmpl w:val="3AB821F2"/>
    <w:lvl w:ilvl="0" w:tplc="CB5E9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F5D20"/>
    <w:multiLevelType w:val="hybridMultilevel"/>
    <w:tmpl w:val="BEE289AC"/>
    <w:lvl w:ilvl="0" w:tplc="CB5E9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B57F8"/>
    <w:multiLevelType w:val="hybridMultilevel"/>
    <w:tmpl w:val="A1189022"/>
    <w:lvl w:ilvl="0" w:tplc="0809000F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A7302C"/>
    <w:multiLevelType w:val="hybridMultilevel"/>
    <w:tmpl w:val="A36E3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CB237CE"/>
    <w:multiLevelType w:val="hybridMultilevel"/>
    <w:tmpl w:val="2BEEC8E8"/>
    <w:lvl w:ilvl="0" w:tplc="CB5E9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72B74"/>
    <w:multiLevelType w:val="hybridMultilevel"/>
    <w:tmpl w:val="7D92D294"/>
    <w:lvl w:ilvl="0" w:tplc="31D28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2C3B44"/>
    <w:multiLevelType w:val="hybridMultilevel"/>
    <w:tmpl w:val="B9C06AC0"/>
    <w:lvl w:ilvl="0" w:tplc="DD12911C">
      <w:start w:val="1"/>
      <w:numFmt w:val="upperLetter"/>
      <w:lvlText w:val="%1."/>
      <w:lvlJc w:val="left"/>
      <w:pPr>
        <w:ind w:left="720" w:hanging="360"/>
      </w:pPr>
    </w:lvl>
    <w:lvl w:ilvl="1" w:tplc="77CC31E8">
      <w:start w:val="1"/>
      <w:numFmt w:val="lowerLetter"/>
      <w:lvlText w:val="%2."/>
      <w:lvlJc w:val="left"/>
      <w:pPr>
        <w:ind w:left="1440" w:hanging="360"/>
      </w:pPr>
    </w:lvl>
    <w:lvl w:ilvl="2" w:tplc="16D2B9F4">
      <w:start w:val="1"/>
      <w:numFmt w:val="lowerRoman"/>
      <w:lvlText w:val="%3."/>
      <w:lvlJc w:val="right"/>
      <w:pPr>
        <w:ind w:left="2160" w:hanging="180"/>
      </w:pPr>
    </w:lvl>
    <w:lvl w:ilvl="3" w:tplc="52FE45DC">
      <w:start w:val="1"/>
      <w:numFmt w:val="decimal"/>
      <w:lvlText w:val="%4."/>
      <w:lvlJc w:val="left"/>
      <w:pPr>
        <w:ind w:left="2880" w:hanging="360"/>
      </w:pPr>
    </w:lvl>
    <w:lvl w:ilvl="4" w:tplc="8B467466">
      <w:start w:val="1"/>
      <w:numFmt w:val="lowerLetter"/>
      <w:lvlText w:val="%5."/>
      <w:lvlJc w:val="left"/>
      <w:pPr>
        <w:ind w:left="3600" w:hanging="360"/>
      </w:pPr>
    </w:lvl>
    <w:lvl w:ilvl="5" w:tplc="D64E1542">
      <w:start w:val="1"/>
      <w:numFmt w:val="lowerRoman"/>
      <w:lvlText w:val="%6."/>
      <w:lvlJc w:val="right"/>
      <w:pPr>
        <w:ind w:left="4320" w:hanging="180"/>
      </w:pPr>
    </w:lvl>
    <w:lvl w:ilvl="6" w:tplc="0688E776">
      <w:start w:val="1"/>
      <w:numFmt w:val="decimal"/>
      <w:lvlText w:val="%7."/>
      <w:lvlJc w:val="left"/>
      <w:pPr>
        <w:ind w:left="5040" w:hanging="360"/>
      </w:pPr>
    </w:lvl>
    <w:lvl w:ilvl="7" w:tplc="51546BA6">
      <w:start w:val="1"/>
      <w:numFmt w:val="lowerLetter"/>
      <w:lvlText w:val="%8."/>
      <w:lvlJc w:val="left"/>
      <w:pPr>
        <w:ind w:left="5760" w:hanging="360"/>
      </w:pPr>
    </w:lvl>
    <w:lvl w:ilvl="8" w:tplc="3288E51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E16F9"/>
    <w:multiLevelType w:val="multilevel"/>
    <w:tmpl w:val="2F5E9CB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990B61"/>
    <w:multiLevelType w:val="hybridMultilevel"/>
    <w:tmpl w:val="47D62F46"/>
    <w:lvl w:ilvl="0" w:tplc="ED98A582">
      <w:start w:val="1"/>
      <w:numFmt w:val="bullet"/>
      <w:lvlText w:val="-"/>
      <w:lvlJc w:val="left"/>
      <w:pPr>
        <w:ind w:left="360" w:hanging="360"/>
      </w:pPr>
      <w:rPr>
        <w:rFonts w:ascii="Calibri" w:eastAsia="Batang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EC77D17"/>
    <w:multiLevelType w:val="multilevel"/>
    <w:tmpl w:val="574A36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F7F0B1B"/>
    <w:multiLevelType w:val="hybridMultilevel"/>
    <w:tmpl w:val="2D50B354"/>
    <w:lvl w:ilvl="0" w:tplc="2454F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302CE"/>
    <w:multiLevelType w:val="hybridMultilevel"/>
    <w:tmpl w:val="74D6BA12"/>
    <w:lvl w:ilvl="0" w:tplc="EB8C19A6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488980011">
    <w:abstractNumId w:val="27"/>
  </w:num>
  <w:num w:numId="2" w16cid:durableId="772624870">
    <w:abstractNumId w:val="16"/>
  </w:num>
  <w:num w:numId="3" w16cid:durableId="678309794">
    <w:abstractNumId w:val="2"/>
  </w:num>
  <w:num w:numId="4" w16cid:durableId="1235706007">
    <w:abstractNumId w:val="36"/>
  </w:num>
  <w:num w:numId="5" w16cid:durableId="775095503">
    <w:abstractNumId w:val="22"/>
  </w:num>
  <w:num w:numId="6" w16cid:durableId="600380673">
    <w:abstractNumId w:val="19"/>
  </w:num>
  <w:num w:numId="7" w16cid:durableId="1552692082">
    <w:abstractNumId w:val="0"/>
  </w:num>
  <w:num w:numId="8" w16cid:durableId="786123425">
    <w:abstractNumId w:val="39"/>
  </w:num>
  <w:num w:numId="9" w16cid:durableId="761535337">
    <w:abstractNumId w:val="21"/>
  </w:num>
  <w:num w:numId="10" w16cid:durableId="921336981">
    <w:abstractNumId w:val="5"/>
  </w:num>
  <w:num w:numId="11" w16cid:durableId="767504416">
    <w:abstractNumId w:val="32"/>
  </w:num>
  <w:num w:numId="12" w16cid:durableId="862010395">
    <w:abstractNumId w:val="3"/>
  </w:num>
  <w:num w:numId="13" w16cid:durableId="1089959831">
    <w:abstractNumId w:val="6"/>
  </w:num>
  <w:num w:numId="14" w16cid:durableId="849370058">
    <w:abstractNumId w:val="37"/>
  </w:num>
  <w:num w:numId="15" w16cid:durableId="253369348">
    <w:abstractNumId w:val="10"/>
  </w:num>
  <w:num w:numId="16" w16cid:durableId="580456507">
    <w:abstractNumId w:val="40"/>
  </w:num>
  <w:num w:numId="17" w16cid:durableId="1775249417">
    <w:abstractNumId w:val="31"/>
  </w:num>
  <w:num w:numId="18" w16cid:durableId="546768393">
    <w:abstractNumId w:val="14"/>
  </w:num>
  <w:num w:numId="19" w16cid:durableId="400835121">
    <w:abstractNumId w:val="30"/>
  </w:num>
  <w:num w:numId="20" w16cid:durableId="1779446637">
    <w:abstractNumId w:val="29"/>
  </w:num>
  <w:num w:numId="21" w16cid:durableId="1484810022">
    <w:abstractNumId w:val="34"/>
  </w:num>
  <w:num w:numId="22" w16cid:durableId="556011473">
    <w:abstractNumId w:val="23"/>
  </w:num>
  <w:num w:numId="23" w16cid:durableId="1813330456">
    <w:abstractNumId w:val="8"/>
  </w:num>
  <w:num w:numId="24" w16cid:durableId="2114746405">
    <w:abstractNumId w:val="24"/>
  </w:num>
  <w:num w:numId="25" w16cid:durableId="168260292">
    <w:abstractNumId w:val="33"/>
  </w:num>
  <w:num w:numId="26" w16cid:durableId="1518039583">
    <w:abstractNumId w:val="7"/>
  </w:num>
  <w:num w:numId="27" w16cid:durableId="1467746292">
    <w:abstractNumId w:val="13"/>
  </w:num>
  <w:num w:numId="28" w16cid:durableId="876242422">
    <w:abstractNumId w:val="20"/>
  </w:num>
  <w:num w:numId="29" w16cid:durableId="502477209">
    <w:abstractNumId w:val="35"/>
  </w:num>
  <w:num w:numId="30" w16cid:durableId="615599241">
    <w:abstractNumId w:val="38"/>
  </w:num>
  <w:num w:numId="31" w16cid:durableId="245187711">
    <w:abstractNumId w:val="4"/>
  </w:num>
  <w:num w:numId="32" w16cid:durableId="1278608721">
    <w:abstractNumId w:val="26"/>
  </w:num>
  <w:num w:numId="33" w16cid:durableId="440030442">
    <w:abstractNumId w:val="12"/>
  </w:num>
  <w:num w:numId="34" w16cid:durableId="1466775448">
    <w:abstractNumId w:val="9"/>
  </w:num>
  <w:num w:numId="35" w16cid:durableId="369383007">
    <w:abstractNumId w:val="15"/>
  </w:num>
  <w:num w:numId="36" w16cid:durableId="524559710">
    <w:abstractNumId w:val="41"/>
  </w:num>
  <w:num w:numId="37" w16cid:durableId="1282834189">
    <w:abstractNumId w:val="28"/>
  </w:num>
  <w:num w:numId="38" w16cid:durableId="1554852844">
    <w:abstractNumId w:val="18"/>
  </w:num>
  <w:num w:numId="39" w16cid:durableId="409695471">
    <w:abstractNumId w:val="17"/>
  </w:num>
  <w:num w:numId="40" w16cid:durableId="274753799">
    <w:abstractNumId w:val="25"/>
  </w:num>
  <w:num w:numId="41" w16cid:durableId="276067568">
    <w:abstractNumId w:val="11"/>
  </w:num>
  <w:num w:numId="42" w16cid:durableId="33360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76"/>
    <w:rsid w:val="00007C94"/>
    <w:rsid w:val="00011C64"/>
    <w:rsid w:val="0001490E"/>
    <w:rsid w:val="000209BD"/>
    <w:rsid w:val="00022139"/>
    <w:rsid w:val="00023C24"/>
    <w:rsid w:val="000302CA"/>
    <w:rsid w:val="000314A9"/>
    <w:rsid w:val="00031A9B"/>
    <w:rsid w:val="000331DA"/>
    <w:rsid w:val="00033258"/>
    <w:rsid w:val="000346F8"/>
    <w:rsid w:val="0004186D"/>
    <w:rsid w:val="00042CF5"/>
    <w:rsid w:val="0004386D"/>
    <w:rsid w:val="00046CCB"/>
    <w:rsid w:val="00051148"/>
    <w:rsid w:val="00055A9A"/>
    <w:rsid w:val="00060209"/>
    <w:rsid w:val="00062F16"/>
    <w:rsid w:val="000744BC"/>
    <w:rsid w:val="000765AA"/>
    <w:rsid w:val="000767CE"/>
    <w:rsid w:val="00080A35"/>
    <w:rsid w:val="00083420"/>
    <w:rsid w:val="00083B24"/>
    <w:rsid w:val="000961EB"/>
    <w:rsid w:val="000A2406"/>
    <w:rsid w:val="000A286D"/>
    <w:rsid w:val="000A2C86"/>
    <w:rsid w:val="000A34D0"/>
    <w:rsid w:val="000A3C6C"/>
    <w:rsid w:val="000A4B72"/>
    <w:rsid w:val="000A501D"/>
    <w:rsid w:val="000A6336"/>
    <w:rsid w:val="000A7D65"/>
    <w:rsid w:val="000B23E8"/>
    <w:rsid w:val="000B3125"/>
    <w:rsid w:val="000C1D0C"/>
    <w:rsid w:val="000D2763"/>
    <w:rsid w:val="000E4D72"/>
    <w:rsid w:val="000E74EB"/>
    <w:rsid w:val="000F0208"/>
    <w:rsid w:val="000F0AEA"/>
    <w:rsid w:val="000F111E"/>
    <w:rsid w:val="00102631"/>
    <w:rsid w:val="00106B5B"/>
    <w:rsid w:val="00111B08"/>
    <w:rsid w:val="00114495"/>
    <w:rsid w:val="001157B9"/>
    <w:rsid w:val="00121472"/>
    <w:rsid w:val="00121D5F"/>
    <w:rsid w:val="001232C2"/>
    <w:rsid w:val="00135CFC"/>
    <w:rsid w:val="00140999"/>
    <w:rsid w:val="001423FE"/>
    <w:rsid w:val="00144594"/>
    <w:rsid w:val="00145E51"/>
    <w:rsid w:val="001477C7"/>
    <w:rsid w:val="00150034"/>
    <w:rsid w:val="00151125"/>
    <w:rsid w:val="00151F32"/>
    <w:rsid w:val="0015262A"/>
    <w:rsid w:val="00156151"/>
    <w:rsid w:val="00170231"/>
    <w:rsid w:val="001707CA"/>
    <w:rsid w:val="00170D79"/>
    <w:rsid w:val="001804A9"/>
    <w:rsid w:val="001956C2"/>
    <w:rsid w:val="001A4317"/>
    <w:rsid w:val="001B6E57"/>
    <w:rsid w:val="001C4A78"/>
    <w:rsid w:val="001C50A3"/>
    <w:rsid w:val="001C571B"/>
    <w:rsid w:val="001D43FD"/>
    <w:rsid w:val="001D7165"/>
    <w:rsid w:val="001D7C6B"/>
    <w:rsid w:val="001E5DB0"/>
    <w:rsid w:val="001E6AC9"/>
    <w:rsid w:val="001F269A"/>
    <w:rsid w:val="001F631F"/>
    <w:rsid w:val="001F6AD5"/>
    <w:rsid w:val="002021B5"/>
    <w:rsid w:val="00203F33"/>
    <w:rsid w:val="00206440"/>
    <w:rsid w:val="002079C1"/>
    <w:rsid w:val="00213993"/>
    <w:rsid w:val="00214382"/>
    <w:rsid w:val="00231FD4"/>
    <w:rsid w:val="00232EA0"/>
    <w:rsid w:val="00243BB4"/>
    <w:rsid w:val="00246475"/>
    <w:rsid w:val="00246A2B"/>
    <w:rsid w:val="00251706"/>
    <w:rsid w:val="00255A80"/>
    <w:rsid w:val="0025769B"/>
    <w:rsid w:val="00264274"/>
    <w:rsid w:val="00267D49"/>
    <w:rsid w:val="002700B8"/>
    <w:rsid w:val="00274EBC"/>
    <w:rsid w:val="00281F56"/>
    <w:rsid w:val="00282366"/>
    <w:rsid w:val="00283C67"/>
    <w:rsid w:val="00285A92"/>
    <w:rsid w:val="00287760"/>
    <w:rsid w:val="00293B6C"/>
    <w:rsid w:val="00295DCA"/>
    <w:rsid w:val="002972B9"/>
    <w:rsid w:val="002A3586"/>
    <w:rsid w:val="002A3BB7"/>
    <w:rsid w:val="002A6C1F"/>
    <w:rsid w:val="002B008C"/>
    <w:rsid w:val="002B495D"/>
    <w:rsid w:val="002B7E99"/>
    <w:rsid w:val="002C0919"/>
    <w:rsid w:val="002C7D9B"/>
    <w:rsid w:val="002D2B0E"/>
    <w:rsid w:val="002D3170"/>
    <w:rsid w:val="002D3594"/>
    <w:rsid w:val="002D3D67"/>
    <w:rsid w:val="002D3DF6"/>
    <w:rsid w:val="002D4960"/>
    <w:rsid w:val="002E2B77"/>
    <w:rsid w:val="002E532F"/>
    <w:rsid w:val="002E65DF"/>
    <w:rsid w:val="002E7FE7"/>
    <w:rsid w:val="002F4DA1"/>
    <w:rsid w:val="002F7971"/>
    <w:rsid w:val="002F7B15"/>
    <w:rsid w:val="00304DD9"/>
    <w:rsid w:val="00304E7A"/>
    <w:rsid w:val="003071C5"/>
    <w:rsid w:val="00307FD7"/>
    <w:rsid w:val="0031110F"/>
    <w:rsid w:val="003111BE"/>
    <w:rsid w:val="00313157"/>
    <w:rsid w:val="0031723B"/>
    <w:rsid w:val="0033599D"/>
    <w:rsid w:val="0034303D"/>
    <w:rsid w:val="003607C1"/>
    <w:rsid w:val="00361CC7"/>
    <w:rsid w:val="00364C3F"/>
    <w:rsid w:val="00373B9D"/>
    <w:rsid w:val="00374714"/>
    <w:rsid w:val="00375C62"/>
    <w:rsid w:val="00377ECE"/>
    <w:rsid w:val="00385714"/>
    <w:rsid w:val="00386F9F"/>
    <w:rsid w:val="003901B1"/>
    <w:rsid w:val="003916F6"/>
    <w:rsid w:val="00393273"/>
    <w:rsid w:val="00394073"/>
    <w:rsid w:val="00394F0D"/>
    <w:rsid w:val="003A072F"/>
    <w:rsid w:val="003A45D1"/>
    <w:rsid w:val="003A7445"/>
    <w:rsid w:val="003A77DE"/>
    <w:rsid w:val="003B18E3"/>
    <w:rsid w:val="003B5557"/>
    <w:rsid w:val="003B682B"/>
    <w:rsid w:val="003B78E9"/>
    <w:rsid w:val="003C1D5C"/>
    <w:rsid w:val="003D4572"/>
    <w:rsid w:val="003E16C9"/>
    <w:rsid w:val="003E1AA5"/>
    <w:rsid w:val="0040371E"/>
    <w:rsid w:val="004108AC"/>
    <w:rsid w:val="004179C7"/>
    <w:rsid w:val="00421E2C"/>
    <w:rsid w:val="00422AA4"/>
    <w:rsid w:val="00423789"/>
    <w:rsid w:val="0042442A"/>
    <w:rsid w:val="00425E65"/>
    <w:rsid w:val="00431F91"/>
    <w:rsid w:val="0043485B"/>
    <w:rsid w:val="004405D1"/>
    <w:rsid w:val="0044502B"/>
    <w:rsid w:val="00447111"/>
    <w:rsid w:val="00451BA8"/>
    <w:rsid w:val="00451C33"/>
    <w:rsid w:val="00460557"/>
    <w:rsid w:val="004661C7"/>
    <w:rsid w:val="004747B5"/>
    <w:rsid w:val="00474FE4"/>
    <w:rsid w:val="00476C4B"/>
    <w:rsid w:val="00483C87"/>
    <w:rsid w:val="0048642D"/>
    <w:rsid w:val="00494DC8"/>
    <w:rsid w:val="00494F0E"/>
    <w:rsid w:val="00496676"/>
    <w:rsid w:val="004A07CA"/>
    <w:rsid w:val="004A7A78"/>
    <w:rsid w:val="004B075F"/>
    <w:rsid w:val="004B0CD8"/>
    <w:rsid w:val="004B0E2E"/>
    <w:rsid w:val="004B3A29"/>
    <w:rsid w:val="004B41AA"/>
    <w:rsid w:val="004B56D5"/>
    <w:rsid w:val="004C089D"/>
    <w:rsid w:val="004C3DE3"/>
    <w:rsid w:val="004C65AD"/>
    <w:rsid w:val="004C6DC5"/>
    <w:rsid w:val="004D113E"/>
    <w:rsid w:val="004D286D"/>
    <w:rsid w:val="004E0B8A"/>
    <w:rsid w:val="004E6637"/>
    <w:rsid w:val="004F47A1"/>
    <w:rsid w:val="004F63C2"/>
    <w:rsid w:val="004F6990"/>
    <w:rsid w:val="004F6A45"/>
    <w:rsid w:val="00517594"/>
    <w:rsid w:val="005203CD"/>
    <w:rsid w:val="00520DFF"/>
    <w:rsid w:val="00525346"/>
    <w:rsid w:val="00525619"/>
    <w:rsid w:val="00536DDC"/>
    <w:rsid w:val="0054013F"/>
    <w:rsid w:val="005419DC"/>
    <w:rsid w:val="00542333"/>
    <w:rsid w:val="00553C73"/>
    <w:rsid w:val="00557084"/>
    <w:rsid w:val="00560639"/>
    <w:rsid w:val="00563242"/>
    <w:rsid w:val="00563B76"/>
    <w:rsid w:val="00571C26"/>
    <w:rsid w:val="00580572"/>
    <w:rsid w:val="005905A7"/>
    <w:rsid w:val="00592604"/>
    <w:rsid w:val="0059369B"/>
    <w:rsid w:val="0059612C"/>
    <w:rsid w:val="0059787A"/>
    <w:rsid w:val="00597CD9"/>
    <w:rsid w:val="005A0F8D"/>
    <w:rsid w:val="005A2E05"/>
    <w:rsid w:val="005A383A"/>
    <w:rsid w:val="005B0C86"/>
    <w:rsid w:val="005C124F"/>
    <w:rsid w:val="005C2846"/>
    <w:rsid w:val="005C2A84"/>
    <w:rsid w:val="005C37BA"/>
    <w:rsid w:val="005C5619"/>
    <w:rsid w:val="005C5C75"/>
    <w:rsid w:val="005C65CC"/>
    <w:rsid w:val="005D35C2"/>
    <w:rsid w:val="005D35C8"/>
    <w:rsid w:val="005D66F5"/>
    <w:rsid w:val="005D76BD"/>
    <w:rsid w:val="005E1AE0"/>
    <w:rsid w:val="005E6707"/>
    <w:rsid w:val="005F0F6A"/>
    <w:rsid w:val="005F14D4"/>
    <w:rsid w:val="005F4548"/>
    <w:rsid w:val="006019E5"/>
    <w:rsid w:val="00601F96"/>
    <w:rsid w:val="00605015"/>
    <w:rsid w:val="00607583"/>
    <w:rsid w:val="00607EAE"/>
    <w:rsid w:val="00612271"/>
    <w:rsid w:val="00617A7A"/>
    <w:rsid w:val="00623886"/>
    <w:rsid w:val="0062451C"/>
    <w:rsid w:val="00634692"/>
    <w:rsid w:val="006348EB"/>
    <w:rsid w:val="006350E4"/>
    <w:rsid w:val="0063534F"/>
    <w:rsid w:val="00642D75"/>
    <w:rsid w:val="00644C80"/>
    <w:rsid w:val="00650B09"/>
    <w:rsid w:val="006512A8"/>
    <w:rsid w:val="006571BF"/>
    <w:rsid w:val="00671A1B"/>
    <w:rsid w:val="00675F29"/>
    <w:rsid w:val="00680C18"/>
    <w:rsid w:val="00684B4E"/>
    <w:rsid w:val="00684F8B"/>
    <w:rsid w:val="00686C73"/>
    <w:rsid w:val="0069116A"/>
    <w:rsid w:val="0069163A"/>
    <w:rsid w:val="00692D4C"/>
    <w:rsid w:val="0069389C"/>
    <w:rsid w:val="006A6340"/>
    <w:rsid w:val="006B1277"/>
    <w:rsid w:val="006B4253"/>
    <w:rsid w:val="006B4793"/>
    <w:rsid w:val="006D38AD"/>
    <w:rsid w:val="006E4EEB"/>
    <w:rsid w:val="006E689F"/>
    <w:rsid w:val="00701D76"/>
    <w:rsid w:val="0070490D"/>
    <w:rsid w:val="00711AC2"/>
    <w:rsid w:val="00714267"/>
    <w:rsid w:val="00715F73"/>
    <w:rsid w:val="007247D0"/>
    <w:rsid w:val="00727C9A"/>
    <w:rsid w:val="0073387D"/>
    <w:rsid w:val="00733AF6"/>
    <w:rsid w:val="007346FC"/>
    <w:rsid w:val="0073725F"/>
    <w:rsid w:val="00737F8B"/>
    <w:rsid w:val="00742F8A"/>
    <w:rsid w:val="00743F83"/>
    <w:rsid w:val="00747888"/>
    <w:rsid w:val="00750D0E"/>
    <w:rsid w:val="00753907"/>
    <w:rsid w:val="00754554"/>
    <w:rsid w:val="00755B5E"/>
    <w:rsid w:val="00762951"/>
    <w:rsid w:val="0076540A"/>
    <w:rsid w:val="00765F04"/>
    <w:rsid w:val="007660F2"/>
    <w:rsid w:val="007718BB"/>
    <w:rsid w:val="00773E02"/>
    <w:rsid w:val="007764CC"/>
    <w:rsid w:val="0078118C"/>
    <w:rsid w:val="00784B2C"/>
    <w:rsid w:val="007969B3"/>
    <w:rsid w:val="007A1BE7"/>
    <w:rsid w:val="007B2199"/>
    <w:rsid w:val="007B2646"/>
    <w:rsid w:val="007B303F"/>
    <w:rsid w:val="007B475F"/>
    <w:rsid w:val="007C4BBB"/>
    <w:rsid w:val="007C6F4B"/>
    <w:rsid w:val="007C7260"/>
    <w:rsid w:val="007D0E08"/>
    <w:rsid w:val="007D111D"/>
    <w:rsid w:val="007D424A"/>
    <w:rsid w:val="007E3E5A"/>
    <w:rsid w:val="007E699F"/>
    <w:rsid w:val="007E7274"/>
    <w:rsid w:val="007F4021"/>
    <w:rsid w:val="007F5865"/>
    <w:rsid w:val="00813E39"/>
    <w:rsid w:val="00814732"/>
    <w:rsid w:val="0081513E"/>
    <w:rsid w:val="008212DF"/>
    <w:rsid w:val="00822159"/>
    <w:rsid w:val="00822876"/>
    <w:rsid w:val="00824A07"/>
    <w:rsid w:val="00831DC4"/>
    <w:rsid w:val="00832B82"/>
    <w:rsid w:val="0083391D"/>
    <w:rsid w:val="008377B2"/>
    <w:rsid w:val="00843DD8"/>
    <w:rsid w:val="0085642E"/>
    <w:rsid w:val="0086152F"/>
    <w:rsid w:val="00861E27"/>
    <w:rsid w:val="0086284D"/>
    <w:rsid w:val="00864648"/>
    <w:rsid w:val="00871FD8"/>
    <w:rsid w:val="008726D5"/>
    <w:rsid w:val="00872AD5"/>
    <w:rsid w:val="00896AEE"/>
    <w:rsid w:val="008A2F7E"/>
    <w:rsid w:val="008A49D2"/>
    <w:rsid w:val="008A5022"/>
    <w:rsid w:val="008A538F"/>
    <w:rsid w:val="008B231C"/>
    <w:rsid w:val="008B4E96"/>
    <w:rsid w:val="008B700A"/>
    <w:rsid w:val="008C2BEB"/>
    <w:rsid w:val="008C3F9D"/>
    <w:rsid w:val="008C63CB"/>
    <w:rsid w:val="008C68C7"/>
    <w:rsid w:val="008D20AE"/>
    <w:rsid w:val="008D6B1F"/>
    <w:rsid w:val="008D765D"/>
    <w:rsid w:val="008E100B"/>
    <w:rsid w:val="008E2312"/>
    <w:rsid w:val="008F091D"/>
    <w:rsid w:val="008F14E4"/>
    <w:rsid w:val="008F64D9"/>
    <w:rsid w:val="00903B11"/>
    <w:rsid w:val="00903FE6"/>
    <w:rsid w:val="00905E9A"/>
    <w:rsid w:val="009105BE"/>
    <w:rsid w:val="0093077C"/>
    <w:rsid w:val="0093131A"/>
    <w:rsid w:val="009345AE"/>
    <w:rsid w:val="0093624A"/>
    <w:rsid w:val="009464DF"/>
    <w:rsid w:val="009669BB"/>
    <w:rsid w:val="00967E9A"/>
    <w:rsid w:val="00974007"/>
    <w:rsid w:val="00977A15"/>
    <w:rsid w:val="00982E60"/>
    <w:rsid w:val="009957B7"/>
    <w:rsid w:val="009969BD"/>
    <w:rsid w:val="009A1F30"/>
    <w:rsid w:val="009A4336"/>
    <w:rsid w:val="009B31ED"/>
    <w:rsid w:val="009C0622"/>
    <w:rsid w:val="009C16B6"/>
    <w:rsid w:val="009C1F39"/>
    <w:rsid w:val="009C6293"/>
    <w:rsid w:val="009D185F"/>
    <w:rsid w:val="009E311D"/>
    <w:rsid w:val="009E63E4"/>
    <w:rsid w:val="009F6D4D"/>
    <w:rsid w:val="00A00017"/>
    <w:rsid w:val="00A01372"/>
    <w:rsid w:val="00A04123"/>
    <w:rsid w:val="00A06395"/>
    <w:rsid w:val="00A06859"/>
    <w:rsid w:val="00A12CEE"/>
    <w:rsid w:val="00A150CE"/>
    <w:rsid w:val="00A301B1"/>
    <w:rsid w:val="00A3155E"/>
    <w:rsid w:val="00A330B6"/>
    <w:rsid w:val="00A37F8E"/>
    <w:rsid w:val="00A43D7A"/>
    <w:rsid w:val="00A46E40"/>
    <w:rsid w:val="00A63D91"/>
    <w:rsid w:val="00A67F9F"/>
    <w:rsid w:val="00A67FB3"/>
    <w:rsid w:val="00A70930"/>
    <w:rsid w:val="00A839A2"/>
    <w:rsid w:val="00A83E94"/>
    <w:rsid w:val="00A86CEF"/>
    <w:rsid w:val="00A87D83"/>
    <w:rsid w:val="00A912A2"/>
    <w:rsid w:val="00A97DC1"/>
    <w:rsid w:val="00AA54B1"/>
    <w:rsid w:val="00AB7A51"/>
    <w:rsid w:val="00AC0441"/>
    <w:rsid w:val="00AD715E"/>
    <w:rsid w:val="00AE07A5"/>
    <w:rsid w:val="00AE0B4E"/>
    <w:rsid w:val="00AF0B24"/>
    <w:rsid w:val="00AF6ADA"/>
    <w:rsid w:val="00AF7BE9"/>
    <w:rsid w:val="00B02AC3"/>
    <w:rsid w:val="00B07B03"/>
    <w:rsid w:val="00B107C8"/>
    <w:rsid w:val="00B121D6"/>
    <w:rsid w:val="00B13851"/>
    <w:rsid w:val="00B16778"/>
    <w:rsid w:val="00B31E24"/>
    <w:rsid w:val="00B3413F"/>
    <w:rsid w:val="00B36B9D"/>
    <w:rsid w:val="00B3743B"/>
    <w:rsid w:val="00B42BAA"/>
    <w:rsid w:val="00B43A0D"/>
    <w:rsid w:val="00B446D1"/>
    <w:rsid w:val="00B53D92"/>
    <w:rsid w:val="00B54EAD"/>
    <w:rsid w:val="00B6072B"/>
    <w:rsid w:val="00B6286B"/>
    <w:rsid w:val="00B63F80"/>
    <w:rsid w:val="00B6405E"/>
    <w:rsid w:val="00B67758"/>
    <w:rsid w:val="00B709EB"/>
    <w:rsid w:val="00B76899"/>
    <w:rsid w:val="00B91CD6"/>
    <w:rsid w:val="00B925ED"/>
    <w:rsid w:val="00B93611"/>
    <w:rsid w:val="00BA5DE0"/>
    <w:rsid w:val="00BB143F"/>
    <w:rsid w:val="00BB3C02"/>
    <w:rsid w:val="00BC0373"/>
    <w:rsid w:val="00BC218C"/>
    <w:rsid w:val="00BC3AEA"/>
    <w:rsid w:val="00BD1237"/>
    <w:rsid w:val="00BD1B7F"/>
    <w:rsid w:val="00BD2639"/>
    <w:rsid w:val="00BE6F20"/>
    <w:rsid w:val="00BE6FE1"/>
    <w:rsid w:val="00BF0DCF"/>
    <w:rsid w:val="00BF231D"/>
    <w:rsid w:val="00BF38B2"/>
    <w:rsid w:val="00BF5A65"/>
    <w:rsid w:val="00BF7FA4"/>
    <w:rsid w:val="00C001F5"/>
    <w:rsid w:val="00C159DD"/>
    <w:rsid w:val="00C16B44"/>
    <w:rsid w:val="00C17FA5"/>
    <w:rsid w:val="00C23E16"/>
    <w:rsid w:val="00C24C94"/>
    <w:rsid w:val="00C2610C"/>
    <w:rsid w:val="00C32986"/>
    <w:rsid w:val="00C33859"/>
    <w:rsid w:val="00C352A5"/>
    <w:rsid w:val="00C35AB3"/>
    <w:rsid w:val="00C42258"/>
    <w:rsid w:val="00C43C00"/>
    <w:rsid w:val="00C4537D"/>
    <w:rsid w:val="00C4798F"/>
    <w:rsid w:val="00C5376A"/>
    <w:rsid w:val="00C54A7B"/>
    <w:rsid w:val="00C5639F"/>
    <w:rsid w:val="00C63FDF"/>
    <w:rsid w:val="00C65FBA"/>
    <w:rsid w:val="00C671E0"/>
    <w:rsid w:val="00C71EE2"/>
    <w:rsid w:val="00C73131"/>
    <w:rsid w:val="00C76C08"/>
    <w:rsid w:val="00C82BB4"/>
    <w:rsid w:val="00CA31E3"/>
    <w:rsid w:val="00CA734D"/>
    <w:rsid w:val="00CA760D"/>
    <w:rsid w:val="00CB1F10"/>
    <w:rsid w:val="00CB698D"/>
    <w:rsid w:val="00CB7AE5"/>
    <w:rsid w:val="00CC2BB6"/>
    <w:rsid w:val="00CC5AB1"/>
    <w:rsid w:val="00CC5FA6"/>
    <w:rsid w:val="00CD2A8D"/>
    <w:rsid w:val="00CE2270"/>
    <w:rsid w:val="00CE23ED"/>
    <w:rsid w:val="00CF3B4A"/>
    <w:rsid w:val="00CF5A34"/>
    <w:rsid w:val="00CF7A1E"/>
    <w:rsid w:val="00D00A93"/>
    <w:rsid w:val="00D11615"/>
    <w:rsid w:val="00D1529D"/>
    <w:rsid w:val="00D16BD5"/>
    <w:rsid w:val="00D17D98"/>
    <w:rsid w:val="00D17EE9"/>
    <w:rsid w:val="00D205CE"/>
    <w:rsid w:val="00D22BCA"/>
    <w:rsid w:val="00D3204D"/>
    <w:rsid w:val="00D37C60"/>
    <w:rsid w:val="00D41D7A"/>
    <w:rsid w:val="00D43D32"/>
    <w:rsid w:val="00D50B14"/>
    <w:rsid w:val="00D50B8A"/>
    <w:rsid w:val="00D5240E"/>
    <w:rsid w:val="00D53473"/>
    <w:rsid w:val="00D53B17"/>
    <w:rsid w:val="00D57564"/>
    <w:rsid w:val="00D57C6B"/>
    <w:rsid w:val="00D6476A"/>
    <w:rsid w:val="00D74048"/>
    <w:rsid w:val="00D82CBC"/>
    <w:rsid w:val="00D834EF"/>
    <w:rsid w:val="00D86AB3"/>
    <w:rsid w:val="00D86C9C"/>
    <w:rsid w:val="00D90BAD"/>
    <w:rsid w:val="00D90F2D"/>
    <w:rsid w:val="00D910F9"/>
    <w:rsid w:val="00D911AF"/>
    <w:rsid w:val="00D93DE7"/>
    <w:rsid w:val="00D95960"/>
    <w:rsid w:val="00D971DF"/>
    <w:rsid w:val="00D97393"/>
    <w:rsid w:val="00DA281C"/>
    <w:rsid w:val="00DB384D"/>
    <w:rsid w:val="00DB4A16"/>
    <w:rsid w:val="00DC51E4"/>
    <w:rsid w:val="00DD1899"/>
    <w:rsid w:val="00DD1AE5"/>
    <w:rsid w:val="00DD1DD3"/>
    <w:rsid w:val="00DF3017"/>
    <w:rsid w:val="00DF6944"/>
    <w:rsid w:val="00E02385"/>
    <w:rsid w:val="00E046FB"/>
    <w:rsid w:val="00E177E9"/>
    <w:rsid w:val="00E17E54"/>
    <w:rsid w:val="00E22C3C"/>
    <w:rsid w:val="00E22EE9"/>
    <w:rsid w:val="00E269A0"/>
    <w:rsid w:val="00E27BC0"/>
    <w:rsid w:val="00E30474"/>
    <w:rsid w:val="00E30C65"/>
    <w:rsid w:val="00E30F28"/>
    <w:rsid w:val="00E3101E"/>
    <w:rsid w:val="00E3435B"/>
    <w:rsid w:val="00E37385"/>
    <w:rsid w:val="00E40239"/>
    <w:rsid w:val="00E40FD6"/>
    <w:rsid w:val="00E53021"/>
    <w:rsid w:val="00E531D7"/>
    <w:rsid w:val="00E62515"/>
    <w:rsid w:val="00E6695A"/>
    <w:rsid w:val="00E70676"/>
    <w:rsid w:val="00E77F0F"/>
    <w:rsid w:val="00E816FE"/>
    <w:rsid w:val="00E844FA"/>
    <w:rsid w:val="00E90A50"/>
    <w:rsid w:val="00EA1370"/>
    <w:rsid w:val="00EA494B"/>
    <w:rsid w:val="00EB0611"/>
    <w:rsid w:val="00EB195C"/>
    <w:rsid w:val="00EB44E8"/>
    <w:rsid w:val="00EC0F72"/>
    <w:rsid w:val="00EC0FE7"/>
    <w:rsid w:val="00EC2906"/>
    <w:rsid w:val="00EC4246"/>
    <w:rsid w:val="00ED098A"/>
    <w:rsid w:val="00ED26D7"/>
    <w:rsid w:val="00EE38E1"/>
    <w:rsid w:val="00EE578B"/>
    <w:rsid w:val="00EF6781"/>
    <w:rsid w:val="00F056F8"/>
    <w:rsid w:val="00F167D8"/>
    <w:rsid w:val="00F17BA8"/>
    <w:rsid w:val="00F3100F"/>
    <w:rsid w:val="00F326F2"/>
    <w:rsid w:val="00F34DD0"/>
    <w:rsid w:val="00F37F52"/>
    <w:rsid w:val="00F41533"/>
    <w:rsid w:val="00F41727"/>
    <w:rsid w:val="00F462D5"/>
    <w:rsid w:val="00F47908"/>
    <w:rsid w:val="00F60AAA"/>
    <w:rsid w:val="00F613D3"/>
    <w:rsid w:val="00F62ADD"/>
    <w:rsid w:val="00F66C48"/>
    <w:rsid w:val="00F83618"/>
    <w:rsid w:val="00F866B5"/>
    <w:rsid w:val="00FA3CE0"/>
    <w:rsid w:val="00FA4401"/>
    <w:rsid w:val="00FA4EEA"/>
    <w:rsid w:val="00FA5921"/>
    <w:rsid w:val="00FA5F32"/>
    <w:rsid w:val="00FA79A1"/>
    <w:rsid w:val="00FA7EA0"/>
    <w:rsid w:val="00FC1A8D"/>
    <w:rsid w:val="00FE2DC9"/>
    <w:rsid w:val="00FE4D88"/>
    <w:rsid w:val="14576C08"/>
    <w:rsid w:val="215C425E"/>
    <w:rsid w:val="32293E03"/>
    <w:rsid w:val="3754E49F"/>
    <w:rsid w:val="5311FF7F"/>
    <w:rsid w:val="587CDCAC"/>
    <w:rsid w:val="5942405C"/>
    <w:rsid w:val="5CA0F28D"/>
    <w:rsid w:val="6777FF03"/>
    <w:rsid w:val="7A6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EA407"/>
  <w15:chartTrackingRefBased/>
  <w15:docId w15:val="{7E4BA83F-2FDE-40F7-B8CF-68AABA6E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17"/>
  </w:style>
  <w:style w:type="paragraph" w:styleId="Footer">
    <w:name w:val="footer"/>
    <w:basedOn w:val="Normal"/>
    <w:link w:val="FooterChar"/>
    <w:uiPriority w:val="99"/>
    <w:unhideWhenUsed/>
    <w:rsid w:val="001A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17"/>
  </w:style>
  <w:style w:type="paragraph" w:customStyle="1" w:styleId="Default">
    <w:name w:val="Default"/>
    <w:rsid w:val="001A43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7BE9"/>
    <w:rPr>
      <w:color w:val="808080"/>
    </w:rPr>
  </w:style>
  <w:style w:type="paragraph" w:styleId="ListParagraph">
    <w:name w:val="List Paragraph"/>
    <w:basedOn w:val="Normal"/>
    <w:uiPriority w:val="34"/>
    <w:qFormat/>
    <w:rsid w:val="007C6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D11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E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enwj\Documents\Custom%20Office%20Templates\EUV%20Zenith%20Software%20Test%20Form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>
          <a:solidFill>
            <a:srgbClr val="FF0000"/>
          </a:solidFill>
          <a:prstDash val="sysDot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d4e4df-2a26-4587-bdb6-5addbeb93fde" xsi:nil="true"/>
    <lcf76f155ced4ddcb4097134ff3c332f xmlns="38a12d35-d03a-45fd-b4cc-f742b0226e5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F04004728EF46B792FA272F7425FE" ma:contentTypeVersion="16" ma:contentTypeDescription="Create a new document." ma:contentTypeScope="" ma:versionID="a2ffb12dab224bd5bfa022daf7f958ff">
  <xsd:schema xmlns:xsd="http://www.w3.org/2001/XMLSchema" xmlns:xs="http://www.w3.org/2001/XMLSchema" xmlns:p="http://schemas.microsoft.com/office/2006/metadata/properties" xmlns:ns2="38a12d35-d03a-45fd-b4cc-f742b0226e53" xmlns:ns3="b9d4e4df-2a26-4587-bdb6-5addbeb93fde" targetNamespace="http://schemas.microsoft.com/office/2006/metadata/properties" ma:root="true" ma:fieldsID="fadd902408e6365bf0343e094017dc28" ns2:_="" ns3:_="">
    <xsd:import namespace="38a12d35-d03a-45fd-b4cc-f742b0226e53"/>
    <xsd:import namespace="b9d4e4df-2a26-4587-bdb6-5addbeb93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12d35-d03a-45fd-b4cc-f742b0226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01cfa05-df41-4ae4-ae40-fe8324835e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4e4df-2a26-4587-bdb6-5addbeb93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8d9161e-3a17-4ee2-a3e5-56e521a0aeee}" ma:internalName="TaxCatchAll" ma:showField="CatchAllData" ma:web="b9d4e4df-2a26-4587-bdb6-5addbeb93f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91861-4642-4344-8187-87ED4CC85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19B1D-63CD-4E4F-AAC1-B08A7DF142A4}">
  <ds:schemaRefs>
    <ds:schemaRef ds:uri="http://schemas.microsoft.com/office/2006/metadata/properties"/>
    <ds:schemaRef ds:uri="http://schemas.microsoft.com/office/infopath/2007/PartnerControls"/>
    <ds:schemaRef ds:uri="b9d4e4df-2a26-4587-bdb6-5addbeb93fde"/>
    <ds:schemaRef ds:uri="38a12d35-d03a-45fd-b4cc-f742b0226e53"/>
  </ds:schemaRefs>
</ds:datastoreItem>
</file>

<file path=customXml/itemProps3.xml><?xml version="1.0" encoding="utf-8"?>
<ds:datastoreItem xmlns:ds="http://schemas.openxmlformats.org/officeDocument/2006/customXml" ds:itemID="{F64983F3-B84C-4C06-957A-C8E1FF24E1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BF2172-1ADE-47D1-AD74-EEE30FB67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12d35-d03a-45fd-b4cc-f742b0226e53"/>
    <ds:schemaRef ds:uri="b9d4e4df-2a26-4587-bdb6-5addbeb93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EUV Zenith Software Test Form Template v1.dotx</Template>
  <TotalTime>27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greenwj</dc:creator>
  <cp:keywords/>
  <dc:description/>
  <cp:lastModifiedBy>Khalid Syed</cp:lastModifiedBy>
  <cp:revision>27</cp:revision>
  <cp:lastPrinted>2019-06-10T07:21:00Z</cp:lastPrinted>
  <dcterms:created xsi:type="dcterms:W3CDTF">2022-01-25T19:07:00Z</dcterms:created>
  <dcterms:modified xsi:type="dcterms:W3CDTF">2023-12-15T13:48:00Z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0x010100997F04004728EF46B792FA272F7425FE</vt:lpwstr>
  </property>
</Properties>
</file>